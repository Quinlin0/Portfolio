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21D4" w14:textId="57F1CF9B" w:rsidR="003B455E" w:rsidRDefault="00F25B9F" w:rsidP="00CF3D29">
      <w:pPr>
        <w:pStyle w:val="Title"/>
      </w:pPr>
      <w:proofErr w:type="spellStart"/>
      <w:r>
        <w:t>Quinlin</w:t>
      </w:r>
      <w:proofErr w:type="spellEnd"/>
    </w:p>
    <w:p w14:paraId="1CBBA24D" w14:textId="0E526897" w:rsidR="00CF3D29" w:rsidRPr="001540E8" w:rsidRDefault="00F25B9F" w:rsidP="00CF3D29">
      <w:pPr>
        <w:pStyle w:val="Title"/>
      </w:pPr>
      <w:r>
        <w:t>Nagel</w:t>
      </w:r>
    </w:p>
    <w:p w14:paraId="654E271B" w14:textId="77777777" w:rsidR="00CF3D29" w:rsidRDefault="00CF3D29" w:rsidP="00CF3D29"/>
    <w:tbl>
      <w:tblPr>
        <w:tblW w:w="5000" w:type="pct"/>
        <w:tblBorders>
          <w:top w:val="single" w:sz="4" w:space="0" w:color="000000" w:themeColor="text1"/>
          <w:bottom w:val="single" w:sz="4" w:space="0" w:color="000000" w:themeColor="text1"/>
        </w:tblBorders>
        <w:tblLayout w:type="fixed"/>
        <w:tblCellMar>
          <w:top w:w="360" w:type="dxa"/>
          <w:left w:w="0" w:type="dxa"/>
          <w:bottom w:w="360" w:type="dxa"/>
          <w:right w:w="0" w:type="dxa"/>
        </w:tblCellMar>
        <w:tblLook w:val="0600" w:firstRow="0" w:lastRow="0" w:firstColumn="0" w:lastColumn="0" w:noHBand="1" w:noVBand="1"/>
      </w:tblPr>
      <w:tblGrid>
        <w:gridCol w:w="6786"/>
        <w:gridCol w:w="4014"/>
      </w:tblGrid>
      <w:tr w:rsidR="00CF3D29" w:rsidRPr="001540E8" w14:paraId="46032BDB" w14:textId="77777777" w:rsidTr="00CF3D29">
        <w:trPr>
          <w:trHeight w:val="1440"/>
        </w:trPr>
        <w:tc>
          <w:tcPr>
            <w:tcW w:w="6786" w:type="dxa"/>
          </w:tcPr>
          <w:p w14:paraId="2112A54D" w14:textId="77777777" w:rsidR="002D6171" w:rsidRPr="00020BEB" w:rsidRDefault="002D6171" w:rsidP="002D6171">
            <w:pPr>
              <w:pStyle w:val="Subtitle"/>
            </w:pPr>
            <w:r w:rsidRPr="00DF706C">
              <w:t>Experience</w:t>
            </w:r>
          </w:p>
          <w:p w14:paraId="635C43E0" w14:textId="77777777" w:rsidR="002D6171" w:rsidRDefault="002D6171" w:rsidP="002D6171"/>
          <w:p w14:paraId="65A4DE76" w14:textId="77777777" w:rsidR="002D6171" w:rsidRPr="008303ED" w:rsidRDefault="002D6171" w:rsidP="002D6171">
            <w:pPr>
              <w:pStyle w:val="Heading1"/>
            </w:pPr>
            <w:r>
              <w:t>Call center agent</w:t>
            </w:r>
          </w:p>
          <w:p w14:paraId="00F738E7" w14:textId="77777777" w:rsidR="002D6171" w:rsidRPr="00DF706C" w:rsidRDefault="002D6171" w:rsidP="002D6171">
            <w:pPr>
              <w:pStyle w:val="Heading2"/>
            </w:pPr>
            <w:r>
              <w:t>Jul</w:t>
            </w:r>
            <w:r w:rsidRPr="00DF706C">
              <w:t xml:space="preserve"> 20</w:t>
            </w:r>
            <w:r>
              <w:t>23</w:t>
            </w:r>
            <w:r w:rsidRPr="00DF706C">
              <w:t xml:space="preserve"> </w:t>
            </w:r>
            <w:r>
              <w:t>–</w:t>
            </w:r>
            <w:r w:rsidRPr="00DF706C">
              <w:t xml:space="preserve"> </w:t>
            </w:r>
            <w:r>
              <w:t xml:space="preserve">Dec </w:t>
            </w:r>
            <w:r w:rsidRPr="00DF706C">
              <w:t>2023</w:t>
            </w:r>
          </w:p>
          <w:p w14:paraId="3C1C033A" w14:textId="274E95D7" w:rsidR="00CF3D29" w:rsidRPr="001540E8" w:rsidRDefault="002D6171" w:rsidP="002D6171">
            <w:pPr>
              <w:rPr>
                <w:lang w:val="it-IT"/>
              </w:rPr>
            </w:pPr>
            <w:r>
              <w:rPr>
                <w:szCs w:val="20"/>
              </w:rPr>
              <w:t>Worked as a call center agent for Market SA</w:t>
            </w:r>
          </w:p>
        </w:tc>
        <w:tc>
          <w:tcPr>
            <w:tcW w:w="4014" w:type="dxa"/>
          </w:tcPr>
          <w:p w14:paraId="19B4A3B6" w14:textId="77777777" w:rsidR="00CF3D29" w:rsidRPr="003B455E" w:rsidRDefault="00CF3D29" w:rsidP="00CF3D29">
            <w:pPr>
              <w:pStyle w:val="Subtitle"/>
              <w:rPr>
                <w:lang w:val="it-IT"/>
              </w:rPr>
            </w:pPr>
            <w:r w:rsidRPr="003B455E">
              <w:rPr>
                <w:lang w:val="it-IT"/>
              </w:rPr>
              <w:t>Contact</w:t>
            </w:r>
          </w:p>
          <w:p w14:paraId="41F93636" w14:textId="77777777" w:rsidR="00CF3D29" w:rsidRPr="00870B65" w:rsidRDefault="00CF3D29" w:rsidP="00870B65"/>
          <w:p w14:paraId="2364F205" w14:textId="3CAC497D" w:rsidR="00CF3D29" w:rsidRPr="00870B65" w:rsidRDefault="00F25B9F" w:rsidP="00870B65">
            <w:r>
              <w:t>n</w:t>
            </w:r>
            <w:r w:rsidR="00CF3D29" w:rsidRPr="00870B65">
              <w:t>a</w:t>
            </w:r>
            <w:r>
              <w:t>gelquinlin3</w:t>
            </w:r>
            <w:r w:rsidR="00CF3D29" w:rsidRPr="00870B65">
              <w:t>@</w:t>
            </w:r>
            <w:r>
              <w:t>gmail</w:t>
            </w:r>
            <w:r w:rsidR="00CF3D29" w:rsidRPr="00870B65">
              <w:t>.com</w:t>
            </w:r>
          </w:p>
          <w:p w14:paraId="72A56DC6" w14:textId="4B5ECF45" w:rsidR="00CF3D29" w:rsidRPr="00870B65" w:rsidRDefault="00F25B9F" w:rsidP="00870B65">
            <w:r>
              <w:t>068 595 5146</w:t>
            </w:r>
          </w:p>
          <w:p w14:paraId="4F713B77" w14:textId="7230943B" w:rsidR="00CF3D29" w:rsidRPr="001540E8" w:rsidRDefault="00F25B9F" w:rsidP="00870B65">
            <w:r>
              <w:t>Johannesburg</w:t>
            </w:r>
            <w:r w:rsidR="00CF3D29" w:rsidRPr="00870B65">
              <w:t xml:space="preserve">, </w:t>
            </w:r>
            <w:r>
              <w:t>Gauteng</w:t>
            </w:r>
          </w:p>
        </w:tc>
      </w:tr>
    </w:tbl>
    <w:p w14:paraId="02B6526B" w14:textId="77777777" w:rsidR="00CF3D29" w:rsidRDefault="00CF3D29"/>
    <w:tbl>
      <w:tblPr>
        <w:tblW w:w="5000" w:type="pct"/>
        <w:tblLayout w:type="fixed"/>
        <w:tblCellMar>
          <w:top w:w="360" w:type="dxa"/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0"/>
        <w:gridCol w:w="698"/>
        <w:gridCol w:w="7132"/>
      </w:tblGrid>
      <w:tr w:rsidR="00CF3D29" w:rsidRPr="00020BEB" w14:paraId="344CC757" w14:textId="77777777" w:rsidTr="003B455E">
        <w:trPr>
          <w:trHeight w:val="7982"/>
        </w:trPr>
        <w:tc>
          <w:tcPr>
            <w:tcW w:w="2970" w:type="dxa"/>
          </w:tcPr>
          <w:p w14:paraId="27848EE4" w14:textId="77777777" w:rsidR="00CF3D29" w:rsidRPr="001540E8" w:rsidRDefault="00CF3D29" w:rsidP="001540E8">
            <w:pPr>
              <w:pStyle w:val="Subtitle"/>
            </w:pPr>
            <w:r w:rsidRPr="00DF706C">
              <w:t>Education</w:t>
            </w:r>
          </w:p>
          <w:p w14:paraId="236A8744" w14:textId="77777777" w:rsidR="00CF3D29" w:rsidRPr="009B4B3C" w:rsidRDefault="00CF3D29" w:rsidP="001540E8">
            <w:pPr>
              <w:rPr>
                <w:b/>
                <w:bCs/>
                <w:spacing w:val="20"/>
                <w:sz w:val="18"/>
                <w:szCs w:val="18"/>
              </w:rPr>
            </w:pPr>
          </w:p>
          <w:p w14:paraId="48D3FC4B" w14:textId="43C20A2D" w:rsidR="00CF3D29" w:rsidRPr="008303ED" w:rsidRDefault="00D94DCB" w:rsidP="008303ED">
            <w:pPr>
              <w:pStyle w:val="Heading1"/>
            </w:pPr>
            <w:r>
              <w:t>Highschool</w:t>
            </w:r>
          </w:p>
          <w:p w14:paraId="6141AAFB" w14:textId="1B33C53C" w:rsidR="00CF3D29" w:rsidRDefault="00D94DCB" w:rsidP="00CF3D29">
            <w:pPr>
              <w:pStyle w:val="HorizontalLine"/>
            </w:pPr>
            <w:r>
              <w:t>Johannesburg Secondary School 2018 – 2022</w:t>
            </w:r>
          </w:p>
          <w:p w14:paraId="3907AC98" w14:textId="0544C17F" w:rsidR="00D94DCB" w:rsidRDefault="00D94DCB" w:rsidP="00CF3D29">
            <w:pPr>
              <w:pStyle w:val="HorizontalLine"/>
            </w:pPr>
          </w:p>
          <w:p w14:paraId="6BCFBBD7" w14:textId="0BD5DD28" w:rsidR="00D94DCB" w:rsidRPr="008303ED" w:rsidRDefault="00D94DCB" w:rsidP="00D94DCB">
            <w:pPr>
              <w:pStyle w:val="Heading1"/>
            </w:pPr>
            <w:r>
              <w:t>Tertiary</w:t>
            </w:r>
          </w:p>
          <w:p w14:paraId="1B661999" w14:textId="3FBCA197" w:rsidR="00D94DCB" w:rsidRDefault="00D94DCB" w:rsidP="00D94DCB">
            <w:pPr>
              <w:pStyle w:val="HorizontalLine"/>
            </w:pPr>
            <w:r>
              <w:t>Gauteng City College</w:t>
            </w:r>
            <w:r>
              <w:t xml:space="preserve"> 20</w:t>
            </w:r>
            <w:r>
              <w:t>24</w:t>
            </w:r>
            <w:r>
              <w:t xml:space="preserve"> – 202</w:t>
            </w:r>
            <w:r>
              <w:t>5</w:t>
            </w:r>
          </w:p>
          <w:p w14:paraId="535E82E0" w14:textId="77777777" w:rsidR="00D94DCB" w:rsidRDefault="00D94DCB" w:rsidP="00CF3D29">
            <w:pPr>
              <w:pStyle w:val="HorizontalLine"/>
            </w:pPr>
          </w:p>
          <w:p w14:paraId="2F494ED4" w14:textId="108C8936" w:rsidR="00CF3D29" w:rsidRDefault="00CF3D29" w:rsidP="00CF3D29">
            <w:pPr>
              <w:pStyle w:val="HorizontalLine"/>
            </w:pPr>
          </w:p>
          <w:p w14:paraId="2A61E738" w14:textId="77777777" w:rsidR="00CF3D29" w:rsidRDefault="00CF3D29" w:rsidP="00CF3D29"/>
          <w:p w14:paraId="08F01EC5" w14:textId="77777777" w:rsidR="00CF3D29" w:rsidRPr="00CF3D29" w:rsidRDefault="00CF3D29" w:rsidP="00CF3D29"/>
          <w:p w14:paraId="7ED933B8" w14:textId="77777777" w:rsidR="00CF3D29" w:rsidRPr="00900996" w:rsidRDefault="00CF3D29" w:rsidP="00B07D4F">
            <w:pPr>
              <w:pStyle w:val="Subtitle"/>
            </w:pPr>
            <w:r w:rsidRPr="00DF706C">
              <w:t>Skills</w:t>
            </w:r>
          </w:p>
          <w:p w14:paraId="7E58357B" w14:textId="17D55E42" w:rsidR="00CF3D29" w:rsidRDefault="00CF3D29" w:rsidP="00DF706C">
            <w:pPr>
              <w:pStyle w:val="Heading3"/>
            </w:pPr>
          </w:p>
          <w:p w14:paraId="1908A699" w14:textId="111B6058" w:rsidR="00CF3D29" w:rsidRDefault="00D94DCB" w:rsidP="00DF706C">
            <w:pPr>
              <w:pStyle w:val="Heading3"/>
            </w:pPr>
            <w:r>
              <w:t>Database Admin</w:t>
            </w:r>
          </w:p>
          <w:p w14:paraId="7BEBF93F" w14:textId="2BE3D9F6" w:rsidR="00CF3D29" w:rsidRDefault="00D94DCB" w:rsidP="00DF706C">
            <w:pPr>
              <w:pStyle w:val="Heading3"/>
            </w:pPr>
            <w:r>
              <w:t>Web Design</w:t>
            </w:r>
          </w:p>
          <w:p w14:paraId="0DDB1201" w14:textId="74C36CAC" w:rsidR="00D94DCB" w:rsidRPr="00D94DCB" w:rsidRDefault="00D94DCB" w:rsidP="00D94DCB">
            <w:r>
              <w:t>Java development</w:t>
            </w:r>
          </w:p>
          <w:p w14:paraId="26C5D289" w14:textId="77777777" w:rsidR="00CF3D29" w:rsidRPr="00B07D4F" w:rsidRDefault="00CF3D29" w:rsidP="00DF706C">
            <w:pPr>
              <w:pStyle w:val="Heading3"/>
              <w:rPr>
                <w:lang w:val="it-IT"/>
              </w:rPr>
            </w:pPr>
            <w:r>
              <w:t>Project management</w:t>
            </w:r>
          </w:p>
        </w:tc>
        <w:tc>
          <w:tcPr>
            <w:tcW w:w="698" w:type="dxa"/>
          </w:tcPr>
          <w:p w14:paraId="0E2A93EF" w14:textId="77777777" w:rsidR="00CF3D29" w:rsidRPr="009841D7" w:rsidRDefault="00CF3D29" w:rsidP="009841D7">
            <w:pPr>
              <w:spacing w:line="360" w:lineRule="auto"/>
              <w:rPr>
                <w:szCs w:val="20"/>
                <w:lang w:val="it-IT"/>
              </w:rPr>
            </w:pPr>
          </w:p>
        </w:tc>
        <w:tc>
          <w:tcPr>
            <w:tcW w:w="7132" w:type="dxa"/>
          </w:tcPr>
          <w:p w14:paraId="5D7D62A4" w14:textId="77777777" w:rsidR="002D6171" w:rsidRPr="00CF3D29" w:rsidRDefault="002D6171" w:rsidP="002D6171">
            <w:pPr>
              <w:pStyle w:val="Subtitle"/>
            </w:pPr>
            <w:r>
              <w:t>System Developer</w:t>
            </w:r>
          </w:p>
          <w:p w14:paraId="2E3E1581" w14:textId="77777777" w:rsidR="002D6171" w:rsidRDefault="002D6171" w:rsidP="002D6171"/>
          <w:p w14:paraId="1C9537C0" w14:textId="77777777" w:rsidR="002D6171" w:rsidRDefault="002D6171" w:rsidP="002D6171">
            <w:r w:rsidRPr="00DF706C">
              <w:t xml:space="preserve">I am passionate about </w:t>
            </w:r>
            <w:r>
              <w:t xml:space="preserve">coding and willing to help give you </w:t>
            </w:r>
            <w:r>
              <w:t xml:space="preserve">an </w:t>
            </w:r>
            <w:r w:rsidRPr="00DF706C">
              <w:t>experience</w:t>
            </w:r>
            <w:r w:rsidRPr="00DF706C">
              <w:t xml:space="preserve"> that are both visually stunning and intuitive, and always strive to create designs that delight and engage users.</w:t>
            </w:r>
          </w:p>
          <w:p w14:paraId="473B4B95" w14:textId="77777777" w:rsidR="00D94DCB" w:rsidRDefault="00D94DCB" w:rsidP="00D94DCB"/>
          <w:p w14:paraId="48CF7D74" w14:textId="6902344E" w:rsidR="00D94DCB" w:rsidRDefault="00D94DCB" w:rsidP="00D94DCB">
            <w:pPr>
              <w:pStyle w:val="Subtitle"/>
            </w:pPr>
            <w:r>
              <w:t>Certificates</w:t>
            </w:r>
          </w:p>
          <w:p w14:paraId="78DA4C06" w14:textId="5C55F42F" w:rsidR="00D94DCB" w:rsidRDefault="00D94DCB" w:rsidP="00D94DCB">
            <w:pPr>
              <w:pStyle w:val="ListParagraph"/>
              <w:numPr>
                <w:ilvl w:val="0"/>
                <w:numId w:val="9"/>
              </w:numPr>
            </w:pPr>
            <w:r>
              <w:t>IT: Systems Development NQF 4</w:t>
            </w:r>
          </w:p>
          <w:p w14:paraId="65529125" w14:textId="7F7590C4" w:rsidR="00D94DCB" w:rsidRDefault="00D94DCB" w:rsidP="00D94DCB">
            <w:pPr>
              <w:pStyle w:val="ListParagraph"/>
              <w:numPr>
                <w:ilvl w:val="0"/>
                <w:numId w:val="9"/>
              </w:numPr>
            </w:pPr>
            <w:r>
              <w:t>IT: Systems Development NQF 5</w:t>
            </w:r>
          </w:p>
          <w:p w14:paraId="630602D4" w14:textId="3BE7A7D4" w:rsidR="00D94DCB" w:rsidRPr="00D94DCB" w:rsidRDefault="00D94DCB" w:rsidP="00D94DCB">
            <w:pPr>
              <w:pStyle w:val="ListParagraph"/>
              <w:numPr>
                <w:ilvl w:val="0"/>
                <w:numId w:val="9"/>
              </w:numPr>
            </w:pPr>
            <w:r>
              <w:t>NSC Certificate</w:t>
            </w:r>
          </w:p>
          <w:p w14:paraId="4303FCB8" w14:textId="77777777" w:rsidR="00D94DCB" w:rsidRDefault="00D94DCB" w:rsidP="00D94DCB">
            <w:pPr>
              <w:rPr>
                <w:szCs w:val="20"/>
              </w:rPr>
            </w:pPr>
          </w:p>
          <w:p w14:paraId="0E80A6ED" w14:textId="77777777" w:rsidR="00D94DCB" w:rsidRDefault="00D94DCB" w:rsidP="00D94DCB">
            <w:pPr>
              <w:rPr>
                <w:szCs w:val="20"/>
              </w:rPr>
            </w:pPr>
          </w:p>
          <w:p w14:paraId="5E0A6B6C" w14:textId="23322697" w:rsidR="00D94DCB" w:rsidRDefault="00D94DCB" w:rsidP="00D94DCB">
            <w:pPr>
              <w:pStyle w:val="Subtitle"/>
            </w:pPr>
            <w:r>
              <w:t>Projects</w:t>
            </w:r>
          </w:p>
          <w:p w14:paraId="3A4D4C1A" w14:textId="7F1DCBFB" w:rsidR="00D94DCB" w:rsidRDefault="00D94DCB" w:rsidP="00D94DCB">
            <w:pPr>
              <w:pStyle w:val="ListParagraph"/>
              <w:numPr>
                <w:ilvl w:val="0"/>
                <w:numId w:val="10"/>
              </w:numPr>
            </w:pPr>
            <w:r>
              <w:t>Coffee Shop website</w:t>
            </w:r>
          </w:p>
          <w:p w14:paraId="43C5000E" w14:textId="1415F690" w:rsidR="00D94DCB" w:rsidRDefault="00D94DCB" w:rsidP="00D94DCB">
            <w:pPr>
              <w:pStyle w:val="ListParagraph"/>
              <w:numPr>
                <w:ilvl w:val="0"/>
                <w:numId w:val="10"/>
              </w:numPr>
            </w:pPr>
            <w:r>
              <w:t>Rock, Paper, Scissor Game</w:t>
            </w:r>
          </w:p>
          <w:p w14:paraId="7920F877" w14:textId="2A6B18DE" w:rsidR="00D94DCB" w:rsidRPr="00D94DCB" w:rsidRDefault="00D94DCB" w:rsidP="00D94DCB">
            <w:pPr>
              <w:pStyle w:val="ListParagraph"/>
              <w:numPr>
                <w:ilvl w:val="0"/>
                <w:numId w:val="10"/>
              </w:numPr>
            </w:pPr>
            <w:r>
              <w:t>Portfolio Website</w:t>
            </w:r>
          </w:p>
          <w:p w14:paraId="4E948F5D" w14:textId="66E5DDEF" w:rsidR="00D94DCB" w:rsidRPr="00D94DCB" w:rsidRDefault="00D94DCB" w:rsidP="00D94DCB">
            <w:pPr>
              <w:rPr>
                <w:szCs w:val="20"/>
              </w:rPr>
            </w:pPr>
          </w:p>
        </w:tc>
      </w:tr>
    </w:tbl>
    <w:p w14:paraId="0088254F" w14:textId="77777777" w:rsidR="00871DB8" w:rsidRPr="00A453A8" w:rsidRDefault="001441C0" w:rsidP="00016465">
      <w:pPr>
        <w:rPr>
          <w:rFonts w:ascii="Rockwell" w:hAnsi="Rockwell"/>
        </w:rPr>
      </w:pP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6678" behindDoc="0" locked="0" layoutInCell="1" allowOverlap="1" wp14:anchorId="020BECDE" wp14:editId="1E8AB7B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483342889" name="Group 48334288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1533315380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206350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722795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DEAC29" id="Group 483342889" o:spid="_x0000_s1026" alt="&quot;&quot;" style="position:absolute;margin-left:-48.75pt;margin-top:262.4pt;width:9pt;height:16.65pt;z-index:25167667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C16K7aBQoAAIc1AAAOAAAA&#10;AAAAAAAAAAAAAC4CAABkcnMvZTJvRG9jLnhtbFBLAQItABQABgAIAAAAIQDGVP024QAAAAsBAAAP&#10;AAAAAAAAAAAAAAAAAF8MAABkcnMvZG93bnJldi54bWxQSwUGAAAAAAQABADzAAAAbQ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3606" behindDoc="0" locked="0" layoutInCell="1" allowOverlap="1" wp14:anchorId="4AB70697" wp14:editId="6A8499E5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371033145" name="Graphic 37103314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2582" behindDoc="0" locked="0" layoutInCell="1" allowOverlap="1" wp14:anchorId="7C10CFD6" wp14:editId="2C02494B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1489973956" name="Graphic 148997395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5654" behindDoc="0" locked="0" layoutInCell="1" allowOverlap="1" wp14:anchorId="6EC28228" wp14:editId="37083669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1886368215" name="Graphic 18863682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4630" behindDoc="0" locked="0" layoutInCell="1" allowOverlap="1" wp14:anchorId="511C39FA" wp14:editId="42E911DF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235367497" name="Graphic 23536749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8" behindDoc="0" locked="0" layoutInCell="1" allowOverlap="1" wp14:anchorId="025F80FE" wp14:editId="24E42FBF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86960249" name="Group 28696024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884009622" name="Group 1884009622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208574118" name="Rectangle 1208574118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01760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1312806" name="Right Triangle 941312806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794382" name="Right Triangle 970794382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A21454" id="Group 286960249" o:spid="_x0000_s1026" alt="&quot;&quot;" style="position:absolute;margin-left:-1in;margin-top:1110.55pt;width:210.1pt;height:308.05pt;z-index:251671558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">
                <v:group id="Group 1884009622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">
                  <v:rect id="Rectangle 1208574118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" filled="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" filled="f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941312806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" filled="f" stroked="f" strokeweight="1pt"/>
                <v:shape id="Right Triangle 970794382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" filled="f" stroked="f" strokeweight="1pt"/>
              </v:group>
            </w:pict>
          </mc:Fallback>
        </mc:AlternateContent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0534" behindDoc="0" locked="0" layoutInCell="1" allowOverlap="1" wp14:anchorId="610870F4" wp14:editId="1BE224D3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294921761" name="Group 129492176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849369435" name="Group 849369435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082004120" name="Rectangle 1082004120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3060641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8515638" name="Right Triangle 1238515638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999928" name="Right Triangle 76699992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10184" id="Group 1294921761" o:spid="_x0000_s1026" alt="&quot;&quot;" style="position:absolute;margin-left:-1in;margin-top:872.05pt;width:210.15pt;height:308.05pt;z-index:25167053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">
                <v:group id="Group 849369435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">
                  <v:rect id="Rectangle 1082004120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" filled="f" stroked="f" strokeweight="1pt"/>
                </v:group>
                <v:shape id="Right Triangle 1238515638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" filled="f" stroked="f" strokeweight="1pt"/>
                <v:shape id="Right Triangle 76699992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" filled="f" stroked="f" strokeweight="1pt"/>
              </v:group>
            </w:pict>
          </mc:Fallback>
        </mc:AlternateContent>
      </w:r>
      <w:r w:rsidR="003B4AEF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4DAB6082" wp14:editId="42A23B5C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oup 8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7F3ABF" id="Group 80" o:spid="_x0000_s1026" alt="&quot;&quot;" style="position:absolute;margin-left:-48.75pt;margin-top:262.4pt;width:9pt;height:16.65pt;z-index:251658246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3" behindDoc="0" locked="0" layoutInCell="1" allowOverlap="1" wp14:anchorId="64CC13FB" wp14:editId="0427830B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2" behindDoc="0" locked="0" layoutInCell="1" allowOverlap="1" wp14:anchorId="7ADADDF6" wp14:editId="39822393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5" behindDoc="0" locked="0" layoutInCell="1" allowOverlap="1" wp14:anchorId="509B85F5" wp14:editId="796EF3BF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4" behindDoc="0" locked="0" layoutInCell="1" allowOverlap="1" wp14:anchorId="3089EE3C" wp14:editId="36853369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2F122527" wp14:editId="6628131F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A7DDF" id="Group 25" o:spid="_x0000_s1026" alt="&quot;&quot;" style="position:absolute;margin-left:-1in;margin-top:1110.55pt;width:210.1pt;height:308.05pt;z-index:251658241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7270D1" wp14:editId="035ED2A1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6B6A6" id="Group 13" o:spid="_x0000_s1026" alt="&quot;&quot;" style="position:absolute;margin-left:-1in;margin-top:872.05pt;width:210.15pt;height:308.05pt;z-index:251658240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A453A8" w:rsidSect="00CF3D29">
      <w:pgSz w:w="12240" w:h="15840" w:code="1"/>
      <w:pgMar w:top="144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83C39" w14:textId="77777777" w:rsidR="00941F91" w:rsidRDefault="00941F91" w:rsidP="00AA35A8">
      <w:pPr>
        <w:spacing w:line="240" w:lineRule="auto"/>
      </w:pPr>
      <w:r>
        <w:separator/>
      </w:r>
    </w:p>
  </w:endnote>
  <w:endnote w:type="continuationSeparator" w:id="0">
    <w:p w14:paraId="70D1CA8D" w14:textId="77777777" w:rsidR="00941F91" w:rsidRDefault="00941F91" w:rsidP="00AA35A8">
      <w:pPr>
        <w:spacing w:line="240" w:lineRule="auto"/>
      </w:pPr>
      <w:r>
        <w:continuationSeparator/>
      </w:r>
    </w:p>
  </w:endnote>
  <w:endnote w:type="continuationNotice" w:id="1">
    <w:p w14:paraId="3498FA77" w14:textId="77777777" w:rsidR="00941F91" w:rsidRDefault="00941F9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C27A4" w14:textId="77777777" w:rsidR="00941F91" w:rsidRDefault="00941F91" w:rsidP="00AA35A8">
      <w:pPr>
        <w:spacing w:line="240" w:lineRule="auto"/>
      </w:pPr>
      <w:r>
        <w:separator/>
      </w:r>
    </w:p>
  </w:footnote>
  <w:footnote w:type="continuationSeparator" w:id="0">
    <w:p w14:paraId="75640517" w14:textId="77777777" w:rsidR="00941F91" w:rsidRDefault="00941F91" w:rsidP="00AA35A8">
      <w:pPr>
        <w:spacing w:line="240" w:lineRule="auto"/>
      </w:pPr>
      <w:r>
        <w:continuationSeparator/>
      </w:r>
    </w:p>
  </w:footnote>
  <w:footnote w:type="continuationNotice" w:id="1">
    <w:p w14:paraId="1E3262DB" w14:textId="77777777" w:rsidR="00941F91" w:rsidRDefault="00941F9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49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93CDF"/>
    <w:multiLevelType w:val="hybridMultilevel"/>
    <w:tmpl w:val="142E9D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06917"/>
    <w:multiLevelType w:val="hybridMultilevel"/>
    <w:tmpl w:val="A44ED1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04142">
    <w:abstractNumId w:val="1"/>
  </w:num>
  <w:num w:numId="2" w16cid:durableId="1500120060">
    <w:abstractNumId w:val="9"/>
  </w:num>
  <w:num w:numId="3" w16cid:durableId="1309896801">
    <w:abstractNumId w:val="3"/>
  </w:num>
  <w:num w:numId="4" w16cid:durableId="568153360">
    <w:abstractNumId w:val="4"/>
  </w:num>
  <w:num w:numId="5" w16cid:durableId="2091733010">
    <w:abstractNumId w:val="2"/>
  </w:num>
  <w:num w:numId="6" w16cid:durableId="1283808617">
    <w:abstractNumId w:val="6"/>
  </w:num>
  <w:num w:numId="7" w16cid:durableId="1977686712">
    <w:abstractNumId w:val="0"/>
  </w:num>
  <w:num w:numId="8" w16cid:durableId="2111967752">
    <w:abstractNumId w:val="8"/>
  </w:num>
  <w:num w:numId="9" w16cid:durableId="1515992212">
    <w:abstractNumId w:val="7"/>
  </w:num>
  <w:num w:numId="10" w16cid:durableId="66732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9F"/>
    <w:rsid w:val="00001A29"/>
    <w:rsid w:val="0000752A"/>
    <w:rsid w:val="00007DCD"/>
    <w:rsid w:val="000128D5"/>
    <w:rsid w:val="00016465"/>
    <w:rsid w:val="00020833"/>
    <w:rsid w:val="00020BEB"/>
    <w:rsid w:val="00033263"/>
    <w:rsid w:val="000334C1"/>
    <w:rsid w:val="000350EB"/>
    <w:rsid w:val="00036784"/>
    <w:rsid w:val="00046CF7"/>
    <w:rsid w:val="000873F6"/>
    <w:rsid w:val="00096F05"/>
    <w:rsid w:val="000A74E6"/>
    <w:rsid w:val="000B286F"/>
    <w:rsid w:val="000C3D49"/>
    <w:rsid w:val="000D12B5"/>
    <w:rsid w:val="000D134B"/>
    <w:rsid w:val="000F4065"/>
    <w:rsid w:val="000F792A"/>
    <w:rsid w:val="0010041D"/>
    <w:rsid w:val="00124ED6"/>
    <w:rsid w:val="001441C0"/>
    <w:rsid w:val="001540E8"/>
    <w:rsid w:val="00166080"/>
    <w:rsid w:val="00167789"/>
    <w:rsid w:val="00194704"/>
    <w:rsid w:val="001A3E9E"/>
    <w:rsid w:val="001B160B"/>
    <w:rsid w:val="001C17AE"/>
    <w:rsid w:val="001D538C"/>
    <w:rsid w:val="001D7FE7"/>
    <w:rsid w:val="00203213"/>
    <w:rsid w:val="0021157F"/>
    <w:rsid w:val="0021588A"/>
    <w:rsid w:val="002236D5"/>
    <w:rsid w:val="00232511"/>
    <w:rsid w:val="00243756"/>
    <w:rsid w:val="0027193E"/>
    <w:rsid w:val="00282C21"/>
    <w:rsid w:val="00286072"/>
    <w:rsid w:val="002A5EE5"/>
    <w:rsid w:val="002A7891"/>
    <w:rsid w:val="002B5897"/>
    <w:rsid w:val="002C4E0C"/>
    <w:rsid w:val="002D6171"/>
    <w:rsid w:val="002E7306"/>
    <w:rsid w:val="002F79EF"/>
    <w:rsid w:val="00331DCE"/>
    <w:rsid w:val="00334FEA"/>
    <w:rsid w:val="003453ED"/>
    <w:rsid w:val="00346E95"/>
    <w:rsid w:val="003514CA"/>
    <w:rsid w:val="00352A17"/>
    <w:rsid w:val="00380411"/>
    <w:rsid w:val="003877F8"/>
    <w:rsid w:val="00391BEA"/>
    <w:rsid w:val="003B351B"/>
    <w:rsid w:val="003B455E"/>
    <w:rsid w:val="003B4AEF"/>
    <w:rsid w:val="003B7F92"/>
    <w:rsid w:val="003F31D0"/>
    <w:rsid w:val="004013A2"/>
    <w:rsid w:val="00415CF3"/>
    <w:rsid w:val="00453A7B"/>
    <w:rsid w:val="00457ADE"/>
    <w:rsid w:val="00462350"/>
    <w:rsid w:val="00464B92"/>
    <w:rsid w:val="004671E2"/>
    <w:rsid w:val="00471409"/>
    <w:rsid w:val="004936B2"/>
    <w:rsid w:val="004A05B2"/>
    <w:rsid w:val="004A28EA"/>
    <w:rsid w:val="004D5532"/>
    <w:rsid w:val="004D611C"/>
    <w:rsid w:val="00524297"/>
    <w:rsid w:val="005262BB"/>
    <w:rsid w:val="00537559"/>
    <w:rsid w:val="005408D2"/>
    <w:rsid w:val="005E0B89"/>
    <w:rsid w:val="00626B3C"/>
    <w:rsid w:val="006511D0"/>
    <w:rsid w:val="0069541B"/>
    <w:rsid w:val="006A1E18"/>
    <w:rsid w:val="006A37C0"/>
    <w:rsid w:val="006C7F5A"/>
    <w:rsid w:val="006D4544"/>
    <w:rsid w:val="006E41C7"/>
    <w:rsid w:val="0070360A"/>
    <w:rsid w:val="00746B0A"/>
    <w:rsid w:val="00791376"/>
    <w:rsid w:val="00791C5D"/>
    <w:rsid w:val="007B21A4"/>
    <w:rsid w:val="007B4FF4"/>
    <w:rsid w:val="007D7F15"/>
    <w:rsid w:val="008303ED"/>
    <w:rsid w:val="00831977"/>
    <w:rsid w:val="00831D7F"/>
    <w:rsid w:val="008372E9"/>
    <w:rsid w:val="008377D9"/>
    <w:rsid w:val="008554EE"/>
    <w:rsid w:val="00870B65"/>
    <w:rsid w:val="00871DB8"/>
    <w:rsid w:val="00887E05"/>
    <w:rsid w:val="008A171A"/>
    <w:rsid w:val="008B5E24"/>
    <w:rsid w:val="008C6FDE"/>
    <w:rsid w:val="008D5253"/>
    <w:rsid w:val="008F180B"/>
    <w:rsid w:val="008F48B9"/>
    <w:rsid w:val="00900996"/>
    <w:rsid w:val="009049BC"/>
    <w:rsid w:val="009051AE"/>
    <w:rsid w:val="00910D1E"/>
    <w:rsid w:val="009230A7"/>
    <w:rsid w:val="00941F91"/>
    <w:rsid w:val="00975313"/>
    <w:rsid w:val="009841D7"/>
    <w:rsid w:val="009B4B3C"/>
    <w:rsid w:val="009C045E"/>
    <w:rsid w:val="009D13B2"/>
    <w:rsid w:val="009D646A"/>
    <w:rsid w:val="009F7098"/>
    <w:rsid w:val="00A016B0"/>
    <w:rsid w:val="00A134B1"/>
    <w:rsid w:val="00A4112E"/>
    <w:rsid w:val="00A453A8"/>
    <w:rsid w:val="00A60A68"/>
    <w:rsid w:val="00A633B0"/>
    <w:rsid w:val="00A93A43"/>
    <w:rsid w:val="00AA1166"/>
    <w:rsid w:val="00AA35A8"/>
    <w:rsid w:val="00AE562D"/>
    <w:rsid w:val="00AF0540"/>
    <w:rsid w:val="00AF13A5"/>
    <w:rsid w:val="00B019A9"/>
    <w:rsid w:val="00B07D4F"/>
    <w:rsid w:val="00B20F64"/>
    <w:rsid w:val="00B42685"/>
    <w:rsid w:val="00B65B45"/>
    <w:rsid w:val="00B75292"/>
    <w:rsid w:val="00B761BB"/>
    <w:rsid w:val="00B8453F"/>
    <w:rsid w:val="00B85473"/>
    <w:rsid w:val="00BE5968"/>
    <w:rsid w:val="00BF3DBB"/>
    <w:rsid w:val="00BF435B"/>
    <w:rsid w:val="00C176AF"/>
    <w:rsid w:val="00C21FC6"/>
    <w:rsid w:val="00C40944"/>
    <w:rsid w:val="00C60AC5"/>
    <w:rsid w:val="00C62E97"/>
    <w:rsid w:val="00C822BF"/>
    <w:rsid w:val="00CA5CC5"/>
    <w:rsid w:val="00CA61BE"/>
    <w:rsid w:val="00CB3E40"/>
    <w:rsid w:val="00CF22B3"/>
    <w:rsid w:val="00CF3D29"/>
    <w:rsid w:val="00D00CD9"/>
    <w:rsid w:val="00D059BA"/>
    <w:rsid w:val="00D15AAE"/>
    <w:rsid w:val="00D22971"/>
    <w:rsid w:val="00D421FF"/>
    <w:rsid w:val="00D46921"/>
    <w:rsid w:val="00D60B19"/>
    <w:rsid w:val="00D717A7"/>
    <w:rsid w:val="00D86385"/>
    <w:rsid w:val="00D922AD"/>
    <w:rsid w:val="00D94DCB"/>
    <w:rsid w:val="00D95726"/>
    <w:rsid w:val="00DA4B7F"/>
    <w:rsid w:val="00DA5A5A"/>
    <w:rsid w:val="00DB426D"/>
    <w:rsid w:val="00DB472D"/>
    <w:rsid w:val="00DB7568"/>
    <w:rsid w:val="00DE5F88"/>
    <w:rsid w:val="00DF2298"/>
    <w:rsid w:val="00DF706C"/>
    <w:rsid w:val="00E067BA"/>
    <w:rsid w:val="00E147DE"/>
    <w:rsid w:val="00E360EA"/>
    <w:rsid w:val="00E6561D"/>
    <w:rsid w:val="00E77096"/>
    <w:rsid w:val="00E87E1B"/>
    <w:rsid w:val="00EA4C06"/>
    <w:rsid w:val="00EB74E8"/>
    <w:rsid w:val="00EC0F79"/>
    <w:rsid w:val="00EF22EF"/>
    <w:rsid w:val="00F02E99"/>
    <w:rsid w:val="00F25B9F"/>
    <w:rsid w:val="00F30552"/>
    <w:rsid w:val="00F419C0"/>
    <w:rsid w:val="00F46BDB"/>
    <w:rsid w:val="00FC6CDF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F671BDE"/>
  <w15:chartTrackingRefBased/>
  <w15:docId w15:val="{5E518BDA-8D30-4CFE-864B-4F46B473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1E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3D29"/>
    <w:pPr>
      <w:spacing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CF3D29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paragraph" w:customStyle="1" w:styleId="HorizontalLine">
    <w:name w:val="Horizontal Line"/>
    <w:basedOn w:val="Normal"/>
    <w:qFormat/>
    <w:rsid w:val="00CF3D29"/>
    <w:pPr>
      <w:pBdr>
        <w:bottom w:val="single" w:sz="4" w:space="1" w:color="auto"/>
      </w:pBdr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lassic%20UIUX%20designer%20resume.dotx" TargetMode="External"/></Relationship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22ABA98-EBDB-4407-8764-2702476B7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UIUX designer resume</Template>
  <TotalTime>31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2025-09-08T23:40:00Z</dcterms:created>
  <dcterms:modified xsi:type="dcterms:W3CDTF">2025-09-09T00:11:00Z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